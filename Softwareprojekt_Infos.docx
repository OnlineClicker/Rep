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E56" w:rsidRDefault="00CC292B">
      <w:pPr>
        <w:rPr>
          <w:b/>
        </w:rPr>
      </w:pPr>
      <w:r w:rsidRPr="00CC292B">
        <w:rPr>
          <w:b/>
        </w:rPr>
        <w:t xml:space="preserve">Softwareprojekt </w:t>
      </w:r>
      <w:r>
        <w:rPr>
          <w:b/>
        </w:rPr>
        <w:t>–</w:t>
      </w:r>
      <w:r w:rsidRPr="00CC292B">
        <w:rPr>
          <w:b/>
        </w:rPr>
        <w:t xml:space="preserve"> </w:t>
      </w:r>
      <w:r w:rsidR="00617E56">
        <w:rPr>
          <w:b/>
        </w:rPr>
        <w:t>Zusammenfassung wichtiger Informationen</w:t>
      </w:r>
    </w:p>
    <w:p w:rsidR="00A27B53" w:rsidRDefault="00A27B53" w:rsidP="00A27B53">
      <w:pPr>
        <w:rPr>
          <w:sz w:val="20"/>
          <w:szCs w:val="20"/>
        </w:rPr>
      </w:pPr>
      <w:r>
        <w:rPr>
          <w:sz w:val="20"/>
          <w:szCs w:val="20"/>
        </w:rPr>
        <w:t>Zu erstellen ist:</w:t>
      </w:r>
    </w:p>
    <w:p w:rsidR="00DC18BA" w:rsidRPr="00DC18BA" w:rsidRDefault="00DC18BA" w:rsidP="00DC18BA">
      <w:pPr>
        <w:pStyle w:val="Listenabsatz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Req</w:t>
      </w:r>
      <w:proofErr w:type="spellEnd"/>
      <w:r>
        <w:rPr>
          <w:b/>
          <w:sz w:val="20"/>
          <w:szCs w:val="20"/>
        </w:rPr>
        <w:t>. Engineering</w:t>
      </w:r>
    </w:p>
    <w:p w:rsidR="00BC1FA3" w:rsidRDefault="00DC18BA" w:rsidP="00BC1FA3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(1) </w:t>
      </w:r>
      <w:r w:rsidR="00BC1FA3">
        <w:rPr>
          <w:sz w:val="20"/>
          <w:szCs w:val="20"/>
        </w:rPr>
        <w:t>Liste mit Geschäftsanwendungsfällen</w:t>
      </w:r>
      <w:r w:rsidR="007A77F0">
        <w:rPr>
          <w:sz w:val="20"/>
          <w:szCs w:val="20"/>
        </w:rPr>
        <w:t xml:space="preserve"> (mit EXCEL)</w:t>
      </w:r>
    </w:p>
    <w:p w:rsidR="00BC1FA3" w:rsidRDefault="00DC18BA" w:rsidP="00BC1FA3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(2) </w:t>
      </w:r>
      <w:r w:rsidR="00BC1FA3">
        <w:rPr>
          <w:sz w:val="20"/>
          <w:szCs w:val="20"/>
        </w:rPr>
        <w:t>Anforderungsliste (Funktionale und Nicht-Funktionale Anforderungen)</w:t>
      </w:r>
      <w:r w:rsidR="007A77F0">
        <w:rPr>
          <w:sz w:val="20"/>
          <w:szCs w:val="20"/>
        </w:rPr>
        <w:t xml:space="preserve"> (mit EXCEL)</w:t>
      </w:r>
    </w:p>
    <w:p w:rsidR="00BC1FA3" w:rsidRDefault="00BC1FA3" w:rsidP="00BC1FA3">
      <w:pPr>
        <w:pStyle w:val="Listenabsatz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Beide Dokumente dienen nur als Ausgangspunkt und sind änderbar</w:t>
      </w:r>
    </w:p>
    <w:p w:rsidR="00DC18BA" w:rsidRDefault="00DC18BA" w:rsidP="00DC18BA">
      <w:pPr>
        <w:rPr>
          <w:sz w:val="20"/>
          <w:szCs w:val="20"/>
        </w:rPr>
      </w:pPr>
    </w:p>
    <w:p w:rsidR="00DC18BA" w:rsidRPr="00DC18BA" w:rsidRDefault="00DC18BA" w:rsidP="00DC18BA">
      <w:pPr>
        <w:pStyle w:val="Listenabsatz"/>
        <w:numPr>
          <w:ilvl w:val="0"/>
          <w:numId w:val="4"/>
        </w:numPr>
        <w:rPr>
          <w:b/>
          <w:sz w:val="20"/>
          <w:szCs w:val="20"/>
        </w:rPr>
      </w:pPr>
      <w:r w:rsidRPr="00DC18BA">
        <w:rPr>
          <w:b/>
          <w:sz w:val="20"/>
          <w:szCs w:val="20"/>
        </w:rPr>
        <w:t xml:space="preserve">Spezifikation </w:t>
      </w:r>
    </w:p>
    <w:p w:rsidR="00D629DD" w:rsidRPr="009E0058" w:rsidRDefault="00DC18BA" w:rsidP="00D629DD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9E0058">
        <w:rPr>
          <w:sz w:val="20"/>
          <w:szCs w:val="20"/>
        </w:rPr>
        <w:t xml:space="preserve">(2) </w:t>
      </w:r>
      <w:r w:rsidR="00D629DD" w:rsidRPr="009E0058">
        <w:rPr>
          <w:sz w:val="20"/>
          <w:szCs w:val="20"/>
        </w:rPr>
        <w:t>Analysemodell erstellen</w:t>
      </w:r>
      <w:r w:rsidR="007A77F0">
        <w:rPr>
          <w:sz w:val="20"/>
          <w:szCs w:val="20"/>
        </w:rPr>
        <w:t xml:space="preserve"> (mit EA)</w:t>
      </w:r>
      <w:r w:rsidR="00D629DD" w:rsidRPr="009E0058">
        <w:rPr>
          <w:sz w:val="20"/>
          <w:szCs w:val="20"/>
        </w:rPr>
        <w:t>:</w:t>
      </w:r>
    </w:p>
    <w:p w:rsidR="00A27B53" w:rsidRDefault="00A27B53" w:rsidP="00A27B53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Komponentendiagramm mit fachlichen Komponenten</w:t>
      </w:r>
      <w:r w:rsidR="00D629DD">
        <w:rPr>
          <w:sz w:val="20"/>
          <w:szCs w:val="20"/>
        </w:rPr>
        <w:t xml:space="preserve"> erstellen</w:t>
      </w:r>
    </w:p>
    <w:p w:rsidR="00A27B53" w:rsidRDefault="00A27B53" w:rsidP="00A27B53">
      <w:pPr>
        <w:pStyle w:val="Listenabsatz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Dazu </w:t>
      </w:r>
      <w:r w:rsidR="00D629DD">
        <w:rPr>
          <w:sz w:val="20"/>
          <w:szCs w:val="20"/>
        </w:rPr>
        <w:t xml:space="preserve">auch </w:t>
      </w:r>
      <w:r>
        <w:rPr>
          <w:sz w:val="20"/>
          <w:szCs w:val="20"/>
        </w:rPr>
        <w:t>zu jeder fachlichen Komponente:</w:t>
      </w:r>
    </w:p>
    <w:p w:rsidR="00BC1FA3" w:rsidRDefault="00BC1FA3" w:rsidP="00BC1FA3">
      <w:pPr>
        <w:pStyle w:val="Listenabsatz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UC-Diagramm</w:t>
      </w:r>
    </w:p>
    <w:p w:rsidR="00BC1FA3" w:rsidRDefault="00BC1FA3" w:rsidP="00BC1FA3">
      <w:pPr>
        <w:pStyle w:val="Listenabsatz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Funktionale Anforderungen (Beschreibung durch Kontrolliert natürliche Sprache) </w:t>
      </w:r>
      <w:r w:rsidRPr="00B71886">
        <w:rPr>
          <w:b/>
          <w:sz w:val="20"/>
          <w:szCs w:val="20"/>
          <w:u w:val="single"/>
        </w:rPr>
        <w:t xml:space="preserve"> oder</w:t>
      </w:r>
      <w:r>
        <w:rPr>
          <w:sz w:val="20"/>
          <w:szCs w:val="20"/>
        </w:rPr>
        <w:t xml:space="preserve"> AWF mit vollständiger Beschreibung (tabellarische Szenarien) und Aktivitätsdiagramm  </w:t>
      </w:r>
    </w:p>
    <w:p w:rsidR="00BC1FA3" w:rsidRPr="00BC1FA3" w:rsidRDefault="00BC1FA3" w:rsidP="00BC1FA3">
      <w:pPr>
        <w:pStyle w:val="Listenabsatz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Je nachdem, ob eine Interaktion vorhanden ist oder nicht (siehe OOAD Folien), wird Ersteres oder Letzteres verwendet</w:t>
      </w:r>
    </w:p>
    <w:p w:rsidR="0076143B" w:rsidRDefault="00D629DD" w:rsidP="0076143B">
      <w:pPr>
        <w:pStyle w:val="Listenabsatz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Dialogentwürfe mit Dialogspezifikation </w:t>
      </w:r>
    </w:p>
    <w:p w:rsidR="00B84654" w:rsidRDefault="00B84654" w:rsidP="00B84654">
      <w:pPr>
        <w:pStyle w:val="Listenabsatz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Analyse-Tabelle und Analyse-Klassendiagramm (soweit ich das verstanden habe?)</w:t>
      </w:r>
    </w:p>
    <w:p w:rsidR="00B84654" w:rsidRDefault="00B84654" w:rsidP="00B84654">
      <w:pPr>
        <w:pStyle w:val="Listenabsatz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Die Klassen aus dem Analysemodell können später in der </w:t>
      </w:r>
      <w:proofErr w:type="spellStart"/>
      <w:r>
        <w:rPr>
          <w:sz w:val="20"/>
          <w:szCs w:val="20"/>
        </w:rPr>
        <w:t>Kostrunktion</w:t>
      </w:r>
      <w:proofErr w:type="spellEnd"/>
      <w:r>
        <w:rPr>
          <w:sz w:val="20"/>
          <w:szCs w:val="20"/>
        </w:rPr>
        <w:t xml:space="preserve"> mit dem Designmodell in ein Klassendiagramm festgehalten werden </w:t>
      </w:r>
    </w:p>
    <w:p w:rsidR="00DC18BA" w:rsidRDefault="00DC18BA" w:rsidP="00DC18BA">
      <w:pPr>
        <w:pStyle w:val="Listenabsatz"/>
        <w:numPr>
          <w:ilvl w:val="0"/>
          <w:numId w:val="2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>(3) Fachkonzept (fasst das Analysemodell zusammen und gibt einen Über</w:t>
      </w:r>
      <w:r w:rsidR="00B84654">
        <w:rPr>
          <w:sz w:val="20"/>
          <w:szCs w:val="20"/>
        </w:rPr>
        <w:t>b</w:t>
      </w:r>
      <w:r>
        <w:rPr>
          <w:sz w:val="20"/>
          <w:szCs w:val="20"/>
        </w:rPr>
        <w:t>lick)</w:t>
      </w:r>
      <w:r w:rsidR="007A77F0">
        <w:rPr>
          <w:sz w:val="20"/>
          <w:szCs w:val="20"/>
        </w:rPr>
        <w:t xml:space="preserve"> (mit PowerPoint)</w:t>
      </w:r>
    </w:p>
    <w:p w:rsidR="00DC18BA" w:rsidRDefault="00DC18BA" w:rsidP="00DC18BA">
      <w:pPr>
        <w:pStyle w:val="Listenabsatz"/>
        <w:spacing w:before="240" w:line="240" w:lineRule="auto"/>
        <w:rPr>
          <w:sz w:val="20"/>
          <w:szCs w:val="20"/>
        </w:rPr>
      </w:pPr>
    </w:p>
    <w:p w:rsidR="00DC18BA" w:rsidRPr="009E0058" w:rsidRDefault="00DC18BA" w:rsidP="00DC18BA">
      <w:pPr>
        <w:pStyle w:val="Listenabsatz"/>
        <w:numPr>
          <w:ilvl w:val="0"/>
          <w:numId w:val="4"/>
        </w:numPr>
        <w:spacing w:before="240" w:line="240" w:lineRule="auto"/>
        <w:rPr>
          <w:b/>
          <w:sz w:val="20"/>
          <w:szCs w:val="20"/>
        </w:rPr>
      </w:pPr>
      <w:r w:rsidRPr="009E0058">
        <w:rPr>
          <w:b/>
          <w:sz w:val="20"/>
          <w:szCs w:val="20"/>
        </w:rPr>
        <w:t>Konstruktion</w:t>
      </w:r>
    </w:p>
    <w:p w:rsidR="00DC18BA" w:rsidRDefault="00B84654" w:rsidP="00DC18BA">
      <w:pPr>
        <w:pStyle w:val="Listenabsatz"/>
        <w:numPr>
          <w:ilvl w:val="0"/>
          <w:numId w:val="2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>(3) Designmodell erstellen (mit EA)</w:t>
      </w:r>
    </w:p>
    <w:p w:rsidR="00B84654" w:rsidRDefault="00B84654" w:rsidP="00B84654">
      <w:pPr>
        <w:pStyle w:val="Listenabsatz"/>
        <w:numPr>
          <w:ilvl w:val="0"/>
          <w:numId w:val="2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Komponentendiagramm mit technischen Komponenten </w:t>
      </w:r>
    </w:p>
    <w:p w:rsidR="00B84654" w:rsidRDefault="00B84654" w:rsidP="00B84654">
      <w:pPr>
        <w:pStyle w:val="Listenabsatz"/>
        <w:numPr>
          <w:ilvl w:val="1"/>
          <w:numId w:val="2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Dazu auch zu jeder </w:t>
      </w:r>
      <w:proofErr w:type="spellStart"/>
      <w:r>
        <w:rPr>
          <w:sz w:val="20"/>
          <w:szCs w:val="20"/>
        </w:rPr>
        <w:t>technichen</w:t>
      </w:r>
      <w:proofErr w:type="spellEnd"/>
      <w:r>
        <w:rPr>
          <w:sz w:val="20"/>
          <w:szCs w:val="20"/>
        </w:rPr>
        <w:t xml:space="preserve"> Komponente </w:t>
      </w:r>
    </w:p>
    <w:p w:rsidR="00B84654" w:rsidRDefault="00B84654" w:rsidP="00B84654">
      <w:pPr>
        <w:pStyle w:val="Listenabsatz"/>
        <w:numPr>
          <w:ilvl w:val="2"/>
          <w:numId w:val="2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>Klassendiagramm mit allen Klassen</w:t>
      </w:r>
    </w:p>
    <w:p w:rsidR="00B84654" w:rsidRDefault="00B84654" w:rsidP="00B84654">
      <w:pPr>
        <w:pStyle w:val="Listenabsatz"/>
        <w:numPr>
          <w:ilvl w:val="2"/>
          <w:numId w:val="2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>Die Klassen der Komponente (mit Beschreibung ohne Methoden)</w:t>
      </w:r>
    </w:p>
    <w:p w:rsidR="00B84654" w:rsidRDefault="00B84654" w:rsidP="00B84654">
      <w:pPr>
        <w:pStyle w:val="Listenabsatz"/>
        <w:numPr>
          <w:ilvl w:val="0"/>
          <w:numId w:val="2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>(4) DV-Konzept (fasst das Designmodell zusammen und gibt einen Überblick) (mit PowerPoint)</w:t>
      </w:r>
    </w:p>
    <w:p w:rsidR="00B84654" w:rsidRDefault="00B84654" w:rsidP="00B84654">
      <w:pPr>
        <w:pStyle w:val="Listenabsatz"/>
        <w:spacing w:before="240" w:line="240" w:lineRule="auto"/>
        <w:rPr>
          <w:sz w:val="20"/>
          <w:szCs w:val="20"/>
        </w:rPr>
      </w:pPr>
    </w:p>
    <w:p w:rsidR="00B84654" w:rsidRPr="00A5088A" w:rsidRDefault="00B84654" w:rsidP="00B84654">
      <w:pPr>
        <w:pStyle w:val="Listenabsatz"/>
        <w:numPr>
          <w:ilvl w:val="0"/>
          <w:numId w:val="4"/>
        </w:numPr>
        <w:spacing w:before="240" w:line="240" w:lineRule="auto"/>
        <w:rPr>
          <w:b/>
          <w:sz w:val="20"/>
          <w:szCs w:val="20"/>
        </w:rPr>
      </w:pPr>
      <w:r w:rsidRPr="00A5088A">
        <w:rPr>
          <w:b/>
          <w:sz w:val="20"/>
          <w:szCs w:val="20"/>
        </w:rPr>
        <w:t xml:space="preserve">Projektmanagement </w:t>
      </w:r>
    </w:p>
    <w:p w:rsidR="00B84654" w:rsidRDefault="00A5088A" w:rsidP="00B84654">
      <w:pPr>
        <w:pStyle w:val="Listenabsatz"/>
        <w:numPr>
          <w:ilvl w:val="0"/>
          <w:numId w:val="2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(5) </w:t>
      </w:r>
      <w:r w:rsidR="00B84654">
        <w:rPr>
          <w:sz w:val="20"/>
          <w:szCs w:val="20"/>
        </w:rPr>
        <w:t xml:space="preserve">Termin- und Meilensteinplan (resultierend aus Struktur-, Aufwands- und </w:t>
      </w:r>
      <w:proofErr w:type="spellStart"/>
      <w:r w:rsidR="00B84654">
        <w:rPr>
          <w:sz w:val="20"/>
          <w:szCs w:val="20"/>
        </w:rPr>
        <w:t>Teamplan</w:t>
      </w:r>
      <w:proofErr w:type="spellEnd"/>
      <w:r w:rsidR="00B84654">
        <w:rPr>
          <w:sz w:val="20"/>
          <w:szCs w:val="20"/>
        </w:rPr>
        <w:t>)</w:t>
      </w:r>
      <w:r>
        <w:rPr>
          <w:sz w:val="20"/>
          <w:szCs w:val="20"/>
        </w:rPr>
        <w:t xml:space="preserve"> (mit EXCEL)</w:t>
      </w:r>
    </w:p>
    <w:p w:rsidR="00A5088A" w:rsidRDefault="00A5088A" w:rsidP="00B84654">
      <w:pPr>
        <w:pStyle w:val="Listenabsatz"/>
        <w:numPr>
          <w:ilvl w:val="0"/>
          <w:numId w:val="2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>(6) Risikoliste und LOP (mit EXCEL)</w:t>
      </w:r>
    </w:p>
    <w:p w:rsidR="00A5088A" w:rsidRPr="00A5088A" w:rsidRDefault="00A5088A" w:rsidP="00A5088A">
      <w:pPr>
        <w:pStyle w:val="Listenabsatz"/>
        <w:spacing w:before="240" w:line="240" w:lineRule="auto"/>
        <w:rPr>
          <w:b/>
          <w:sz w:val="20"/>
          <w:szCs w:val="20"/>
        </w:rPr>
      </w:pPr>
    </w:p>
    <w:p w:rsidR="00A5088A" w:rsidRPr="00A5088A" w:rsidRDefault="00A5088A" w:rsidP="00A5088A">
      <w:pPr>
        <w:pStyle w:val="Listenabsatz"/>
        <w:numPr>
          <w:ilvl w:val="0"/>
          <w:numId w:val="4"/>
        </w:numPr>
        <w:spacing w:before="240" w:line="240" w:lineRule="auto"/>
        <w:rPr>
          <w:b/>
          <w:sz w:val="20"/>
          <w:szCs w:val="20"/>
        </w:rPr>
      </w:pPr>
      <w:r w:rsidRPr="00A5088A">
        <w:rPr>
          <w:b/>
          <w:sz w:val="20"/>
          <w:szCs w:val="20"/>
        </w:rPr>
        <w:t>Qualitätsmanagement</w:t>
      </w:r>
    </w:p>
    <w:p w:rsidR="00A5088A" w:rsidRDefault="00A5088A" w:rsidP="00A5088A">
      <w:pPr>
        <w:pStyle w:val="Listenabsatz"/>
        <w:numPr>
          <w:ilvl w:val="0"/>
          <w:numId w:val="2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>(7) QM-Plan (Durchführung Qualitätssicherungsmaßnahmen im PL einplanen)</w:t>
      </w:r>
    </w:p>
    <w:p w:rsidR="00A5088A" w:rsidRDefault="00A5088A" w:rsidP="00A5088A">
      <w:pPr>
        <w:pStyle w:val="Listenabsatz"/>
        <w:numPr>
          <w:ilvl w:val="0"/>
          <w:numId w:val="2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>(8) Testprotokolle zur Durchführung der Qualitätssicherungsmaßnahmen</w:t>
      </w:r>
    </w:p>
    <w:p w:rsidR="00A5088A" w:rsidRDefault="00A5088A" w:rsidP="00A5088A">
      <w:pPr>
        <w:pStyle w:val="Listenabsatz"/>
        <w:spacing w:before="240" w:line="240" w:lineRule="auto"/>
        <w:rPr>
          <w:sz w:val="20"/>
          <w:szCs w:val="20"/>
        </w:rPr>
      </w:pPr>
    </w:p>
    <w:p w:rsidR="00A5088A" w:rsidRPr="00A5088A" w:rsidRDefault="00A5088A" w:rsidP="00A5088A">
      <w:pPr>
        <w:pStyle w:val="Listenabsatz"/>
        <w:numPr>
          <w:ilvl w:val="0"/>
          <w:numId w:val="4"/>
        </w:numPr>
        <w:spacing w:before="240" w:line="240" w:lineRule="auto"/>
        <w:rPr>
          <w:b/>
          <w:sz w:val="20"/>
          <w:szCs w:val="20"/>
        </w:rPr>
      </w:pPr>
      <w:r w:rsidRPr="00A5088A">
        <w:rPr>
          <w:b/>
          <w:sz w:val="20"/>
          <w:szCs w:val="20"/>
        </w:rPr>
        <w:t>Konfigurationsmanagement</w:t>
      </w:r>
    </w:p>
    <w:p w:rsidR="00A5088A" w:rsidRPr="00A5088A" w:rsidRDefault="00A5088A" w:rsidP="00A5088A">
      <w:pPr>
        <w:pStyle w:val="Listenabsatz"/>
        <w:numPr>
          <w:ilvl w:val="0"/>
          <w:numId w:val="2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>Werkzeug Subversion</w:t>
      </w:r>
      <w:r w:rsidR="0042149F">
        <w:rPr>
          <w:sz w:val="20"/>
          <w:szCs w:val="20"/>
        </w:rPr>
        <w:t xml:space="preserve"> (SVN)</w:t>
      </w:r>
      <w:r>
        <w:rPr>
          <w:sz w:val="20"/>
          <w:szCs w:val="20"/>
        </w:rPr>
        <w:t xml:space="preserve"> einsetzen</w:t>
      </w:r>
      <w:r w:rsidR="0042149F">
        <w:rPr>
          <w:sz w:val="20"/>
          <w:szCs w:val="20"/>
        </w:rPr>
        <w:t xml:space="preserve"> für Versionsverwaltung aller Projektergebnisse</w:t>
      </w:r>
    </w:p>
    <w:p w:rsidR="00D629DD" w:rsidRDefault="00D629DD" w:rsidP="00D629DD">
      <w:pPr>
        <w:pStyle w:val="Listenabsatz"/>
        <w:ind w:left="2160"/>
        <w:rPr>
          <w:sz w:val="20"/>
          <w:szCs w:val="20"/>
        </w:rPr>
      </w:pPr>
    </w:p>
    <w:p w:rsidR="0076143B" w:rsidRPr="0076143B" w:rsidRDefault="0076143B" w:rsidP="00AB0381">
      <w:pPr>
        <w:rPr>
          <w:sz w:val="20"/>
          <w:szCs w:val="20"/>
        </w:rPr>
      </w:pPr>
      <w:bookmarkStart w:id="0" w:name="_GoBack"/>
      <w:bookmarkEnd w:id="0"/>
    </w:p>
    <w:p w:rsidR="00B71886" w:rsidRDefault="00B71886" w:rsidP="00BC1FA3">
      <w:pPr>
        <w:ind w:left="708"/>
        <w:rPr>
          <w:sz w:val="20"/>
          <w:szCs w:val="20"/>
        </w:rPr>
      </w:pPr>
    </w:p>
    <w:p w:rsidR="00BC1FA3" w:rsidRPr="00BC1FA3" w:rsidRDefault="00BC1FA3" w:rsidP="00BC1FA3">
      <w:pPr>
        <w:ind w:left="708"/>
        <w:rPr>
          <w:sz w:val="20"/>
          <w:szCs w:val="20"/>
        </w:rPr>
      </w:pPr>
    </w:p>
    <w:sectPr w:rsidR="00BC1FA3" w:rsidRPr="00BC1F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1337F"/>
    <w:multiLevelType w:val="hybridMultilevel"/>
    <w:tmpl w:val="65945D3C"/>
    <w:lvl w:ilvl="0" w:tplc="E7E491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8301A"/>
    <w:multiLevelType w:val="hybridMultilevel"/>
    <w:tmpl w:val="D7BE530E"/>
    <w:lvl w:ilvl="0" w:tplc="17A455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B3001"/>
    <w:multiLevelType w:val="hybridMultilevel"/>
    <w:tmpl w:val="F3ACCC7E"/>
    <w:lvl w:ilvl="0" w:tplc="C8E6D3F4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8877CC1"/>
    <w:multiLevelType w:val="hybridMultilevel"/>
    <w:tmpl w:val="D1E86B56"/>
    <w:lvl w:ilvl="0" w:tplc="2378F6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5B"/>
    <w:rsid w:val="000368B9"/>
    <w:rsid w:val="00073C5B"/>
    <w:rsid w:val="00327EB6"/>
    <w:rsid w:val="0042149F"/>
    <w:rsid w:val="00590642"/>
    <w:rsid w:val="00617E56"/>
    <w:rsid w:val="0076143B"/>
    <w:rsid w:val="007A77F0"/>
    <w:rsid w:val="007C4BB8"/>
    <w:rsid w:val="009E0058"/>
    <w:rsid w:val="00A27B53"/>
    <w:rsid w:val="00A5088A"/>
    <w:rsid w:val="00AB0381"/>
    <w:rsid w:val="00B71886"/>
    <w:rsid w:val="00B84654"/>
    <w:rsid w:val="00BC1FA3"/>
    <w:rsid w:val="00CC292B"/>
    <w:rsid w:val="00CC7862"/>
    <w:rsid w:val="00D629DD"/>
    <w:rsid w:val="00DC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BCB02-6381-4175-B0CE-688A5724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28070C75</Template>
  <TotalTime>0</TotalTime>
  <Pages>1</Pages>
  <Words>252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Arber Zekaj</dc:creator>
  <cp:keywords/>
  <dc:description/>
  <cp:lastModifiedBy>Arber Zekaj</cp:lastModifiedBy>
  <cp:revision>9</cp:revision>
  <dcterms:created xsi:type="dcterms:W3CDTF">2016-09-28T14:38:00Z</dcterms:created>
  <dcterms:modified xsi:type="dcterms:W3CDTF">2016-09-28T16:33:00Z</dcterms:modified>
</cp:coreProperties>
</file>